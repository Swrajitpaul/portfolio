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1C379442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8F61209" w14:textId="77777777" w:rsidR="00556337" w:rsidRPr="00565B06" w:rsidRDefault="002E375D" w:rsidP="00E5521B">
            <w:pPr>
              <w:pStyle w:val="Title"/>
            </w:pPr>
            <w:r>
              <w:t xml:space="preserve">Swrajit </w:t>
            </w:r>
          </w:p>
          <w:p w14:paraId="431ECF2B" w14:textId="77777777" w:rsidR="00FE18B2" w:rsidRPr="00565B06" w:rsidRDefault="002E375D" w:rsidP="00E5521B">
            <w:pPr>
              <w:pStyle w:val="Subtitle"/>
            </w:pPr>
            <w:r>
              <w:t>Paul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14:paraId="72704E03" w14:textId="77777777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FFE6DAE" w14:textId="5D4B6517" w:rsidR="00323C3F" w:rsidRPr="009D0878" w:rsidRDefault="004C4A4A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975649FBF7349F7A9B7D9A2748242E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9712FF">
                        <w:t>30-60 48th street apt# 1H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EC26382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F88621E" wp14:editId="7E28E147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19122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18F2535" w14:textId="77777777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83CE4EC1AB134671B1976CB3BB584CB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96DB67C" w14:textId="77777777" w:rsidR="00323C3F" w:rsidRPr="009D0878" w:rsidRDefault="002E375D" w:rsidP="00323C3F">
                      <w:pPr>
                        <w:pStyle w:val="ContactInfo"/>
                      </w:pPr>
                      <w:r>
                        <w:t>347-924-6438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0FE9461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1574C78" wp14:editId="0D1D4BD2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D326F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788C9EC" w14:textId="77777777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3CD7E1116DC54BA7B5BF10C161243A3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B931F2D" w14:textId="49D30880" w:rsidR="00323C3F" w:rsidRPr="009D0878" w:rsidRDefault="002E375D" w:rsidP="00323C3F">
                      <w:pPr>
                        <w:pStyle w:val="ContactInfo"/>
                      </w:pPr>
                      <w:r>
                        <w:t>Swrajitpaul@</w:t>
                      </w:r>
                      <w:r w:rsidR="009712FF">
                        <w:t>gmail</w:t>
                      </w:r>
                      <w:r>
                        <w:t>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61FA850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F281EB" wp14:editId="6D6EF66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15D1BB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7AEB5556" w14:textId="77777777" w:rsidTr="00FE7443">
              <w:sdt>
                <w:sdtPr>
                  <w:rPr>
                    <w:color w:val="auto"/>
                  </w:rPr>
                  <w:alias w:val="Enter LinkedIn profile:"/>
                  <w:tag w:val="Enter LinkedIn profile:"/>
                  <w:id w:val="1102843699"/>
                  <w:placeholder>
                    <w:docPart w:val="080E1DB953414471AF8ED0D3620CCAB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5B739CD" w14:textId="77777777" w:rsidR="00323C3F" w:rsidRPr="009D0878" w:rsidRDefault="002E375D" w:rsidP="002E375D">
                      <w:pPr>
                        <w:pStyle w:val="ContactInfo"/>
                        <w:jc w:val="left"/>
                      </w:pPr>
                      <w:r w:rsidRPr="002E375D">
                        <w:rPr>
                          <w:color w:val="auto"/>
                        </w:rPr>
                        <w:t>linkedin.com/in/</w:t>
                      </w:r>
                      <w:proofErr w:type="spellStart"/>
                      <w:r w:rsidRPr="002E375D">
                        <w:rPr>
                          <w:color w:val="auto"/>
                        </w:rPr>
                        <w:t>swrajitpaul</w:t>
                      </w:r>
                      <w:proofErr w:type="spellEnd"/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13149DD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4F0212A" wp14:editId="1B352E63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5CE24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00A0316E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3135AAF8" w14:textId="1C774211" w:rsidR="00323C3F" w:rsidRPr="00956141" w:rsidRDefault="004C4A4A" w:rsidP="00323C3F">
                  <w:pPr>
                    <w:pStyle w:val="ContactInfo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color w:val="auto"/>
                        <w:sz w:val="18"/>
                        <w:szCs w:val="18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12A858F806E74B88AF12876F7B250E59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56141" w:rsidRPr="00956141">
                        <w:rPr>
                          <w:color w:val="auto"/>
                          <w:sz w:val="18"/>
                          <w:szCs w:val="18"/>
                        </w:rPr>
                        <w:t>swrajitpaul.github.io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2ECC721" w14:textId="77777777" w:rsidR="00323C3F" w:rsidRPr="00956141" w:rsidRDefault="00323C3F" w:rsidP="00323C3F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56141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6241558B" wp14:editId="7F7B9D91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9AF8E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C9506EE" w14:textId="77777777" w:rsidR="00E5521B" w:rsidRPr="00565B06" w:rsidRDefault="00E5521B" w:rsidP="00B06135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CB5BC02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B3F6502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458CF58" wp14:editId="1E172CA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36097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A12C252" w14:textId="77777777" w:rsidR="000E24AC" w:rsidRPr="00565B06" w:rsidRDefault="004C4A4A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F769D9F24BD45BCA4572C82039D9FAD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12FA96C2" w14:textId="58B113EC" w:rsidR="00A77B4D" w:rsidRPr="00565B06" w:rsidRDefault="00855662" w:rsidP="003A4372">
      <w:pPr>
        <w:ind w:left="100"/>
      </w:pPr>
      <w:r>
        <w:t>I am a Software Development Engine</w:t>
      </w:r>
      <w:r w:rsidR="005E34CA">
        <w:t>e</w:t>
      </w:r>
      <w:r>
        <w:t>r in Test at Mastercard</w:t>
      </w:r>
      <w:r w:rsidR="003A4372">
        <w:t xml:space="preserve"> </w:t>
      </w:r>
      <w:r>
        <w:t>in New York City. I work in the Mobile development team. I am</w:t>
      </w:r>
      <w:r w:rsidR="00985D0E">
        <w:t xml:space="preserve"> </w:t>
      </w:r>
      <w:r>
        <w:t>responsible for developing test cases</w:t>
      </w:r>
      <w:r w:rsidR="00985D0E">
        <w:t>,</w:t>
      </w:r>
      <w:r>
        <w:t xml:space="preserve"> </w:t>
      </w:r>
      <w:r w:rsidR="00985D0E">
        <w:t xml:space="preserve">as well as </w:t>
      </w:r>
      <w:r w:rsidR="0093019E">
        <w:t xml:space="preserve">coding </w:t>
      </w:r>
      <w:r w:rsidR="00985D0E">
        <w:t xml:space="preserve">automated test cases </w:t>
      </w:r>
      <w:r>
        <w:t>to test iOS and Android apps</w:t>
      </w:r>
      <w:r w:rsidR="00985D0E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2D9DE62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2765809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A17BECD" wp14:editId="7BFFC604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B361A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11C16A8" w14:textId="77777777" w:rsidR="00A77B4D" w:rsidRPr="00565B06" w:rsidRDefault="004C4A4A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276469F58354A9B83144CE172341E1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D9325B6" w14:textId="77777777" w:rsidR="007C0E0E" w:rsidRPr="00565B06" w:rsidRDefault="002E375D" w:rsidP="00B47E1E">
      <w:pPr>
        <w:pStyle w:val="Heading2"/>
      </w:pPr>
      <w:r>
        <w:t xml:space="preserve">Computer Science </w:t>
      </w:r>
      <w:proofErr w:type="gramStart"/>
      <w:r>
        <w:t>B.S</w:t>
      </w:r>
      <w:proofErr w:type="gramEnd"/>
      <w:r w:rsidR="007C0E0E" w:rsidRPr="00565B06">
        <w:t xml:space="preserve">| </w:t>
      </w:r>
      <w:r>
        <w:rPr>
          <w:rStyle w:val="Emphasis"/>
        </w:rPr>
        <w:t>Queens College</w:t>
      </w:r>
    </w:p>
    <w:p w14:paraId="1A4885C6" w14:textId="32F4D9CD" w:rsidR="007C0E0E" w:rsidRPr="00565B06" w:rsidRDefault="002E375D" w:rsidP="0012054C">
      <w:pPr>
        <w:pStyle w:val="Heading3"/>
      </w:pPr>
      <w:r>
        <w:t>Fall 2014</w:t>
      </w:r>
      <w:r w:rsidR="007C0E0E" w:rsidRPr="00565B06">
        <w:t xml:space="preserve"> –</w:t>
      </w:r>
      <w:r w:rsidR="00F26F4D">
        <w:t xml:space="preserve">SPRING </w:t>
      </w:r>
      <w:r>
        <w:t>201</w:t>
      </w:r>
      <w:r w:rsidR="009712FF">
        <w:t>9</w:t>
      </w:r>
      <w:r w:rsidR="00E07863">
        <w:t xml:space="preserve"> | </w:t>
      </w:r>
      <w:r>
        <w:t>Dean’s List, GPA: 3.0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22313E1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B40C54F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E5C77EC" wp14:editId="5C7164EF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34E3A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EDE535F" w14:textId="77777777" w:rsidR="005E088C" w:rsidRPr="00565B06" w:rsidRDefault="004C4A4A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279DAB80C279429F974E8255DA7E4368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3C730DA" w14:textId="619432AB" w:rsidR="009712FF" w:rsidRDefault="009712FF" w:rsidP="00B47E1E">
      <w:pPr>
        <w:pStyle w:val="Heading2"/>
      </w:pPr>
      <w:r>
        <w:t>Software Development Engineer in Test</w:t>
      </w:r>
    </w:p>
    <w:p w14:paraId="56283613" w14:textId="79C81A0B" w:rsidR="005E088C" w:rsidRPr="00565B06" w:rsidRDefault="00985D0E" w:rsidP="00B47E1E">
      <w:pPr>
        <w:pStyle w:val="Heading2"/>
      </w:pPr>
      <w:r>
        <w:t>f</w:t>
      </w:r>
      <w:r w:rsidR="00E07863">
        <w:t>or iOS Team and Android Team</w:t>
      </w:r>
      <w:r w:rsidR="005E088C" w:rsidRPr="00565B06">
        <w:t xml:space="preserve">| </w:t>
      </w:r>
      <w:r w:rsidR="009712FF">
        <w:rPr>
          <w:rStyle w:val="Emphasis"/>
        </w:rPr>
        <w:t xml:space="preserve">Mastercard </w:t>
      </w:r>
    </w:p>
    <w:p w14:paraId="5FAF4D71" w14:textId="22DDD734" w:rsidR="00956141" w:rsidRDefault="00E07863" w:rsidP="004F199F">
      <w:pPr>
        <w:pStyle w:val="Heading3"/>
      </w:pPr>
      <w:r>
        <w:t xml:space="preserve">FEB </w:t>
      </w:r>
      <w:r w:rsidR="00B06135">
        <w:t>20</w:t>
      </w:r>
      <w:r>
        <w:t>20</w:t>
      </w:r>
      <w:r w:rsidR="005E088C" w:rsidRPr="00565B06">
        <w:t xml:space="preserve"> – </w:t>
      </w:r>
      <w:r w:rsidR="009712FF">
        <w:t xml:space="preserve">Present </w:t>
      </w:r>
    </w:p>
    <w:p w14:paraId="64BF04DD" w14:textId="66AED798" w:rsidR="005E088C" w:rsidRPr="00565B06" w:rsidRDefault="006126E7" w:rsidP="005E088C">
      <w:r>
        <w:t>I am responsible for developing test cases to test apps for android and i</w:t>
      </w:r>
      <w:r w:rsidR="00985D0E">
        <w:t>OS</w:t>
      </w:r>
      <w:r>
        <w:t>, as well as writ</w:t>
      </w:r>
      <w:r w:rsidR="00A23115">
        <w:t>ing</w:t>
      </w:r>
      <w:r>
        <w:t xml:space="preserve"> code for automated testing.</w:t>
      </w:r>
      <w:r w:rsidR="00A23115">
        <w:t xml:space="preserve"> I have experience with Appium, Espresso and </w:t>
      </w:r>
      <w:proofErr w:type="spellStart"/>
      <w:r w:rsidR="00A23115">
        <w:t>XCUITest</w:t>
      </w:r>
      <w:proofErr w:type="spellEnd"/>
      <w:r w:rsidR="00A23115">
        <w:t xml:space="preserve"> framework.</w:t>
      </w:r>
    </w:p>
    <w:p w14:paraId="39964EED" w14:textId="2239D576" w:rsidR="00E07863" w:rsidRPr="00565B06" w:rsidRDefault="00E07863" w:rsidP="00E07863">
      <w:pPr>
        <w:pStyle w:val="Heading2"/>
      </w:pPr>
      <w:r>
        <w:t>Software Development Engineer in Test</w:t>
      </w:r>
      <w:r w:rsidRPr="00565B06">
        <w:t xml:space="preserve"> </w:t>
      </w:r>
      <w:r w:rsidR="00985D0E">
        <w:t>for</w:t>
      </w:r>
      <w:r>
        <w:t xml:space="preserve"> Android Team</w:t>
      </w:r>
      <w:r w:rsidRPr="00565B06">
        <w:t xml:space="preserve">| </w:t>
      </w:r>
      <w:r>
        <w:rPr>
          <w:rStyle w:val="Emphasis"/>
        </w:rPr>
        <w:t xml:space="preserve">Mastercard </w:t>
      </w:r>
    </w:p>
    <w:p w14:paraId="6B0CA794" w14:textId="011E1522" w:rsidR="00956141" w:rsidRPr="00565B06" w:rsidRDefault="00E07863" w:rsidP="004F199F">
      <w:pPr>
        <w:pStyle w:val="Heading3"/>
      </w:pPr>
      <w:r>
        <w:t xml:space="preserve">MAY </w:t>
      </w:r>
      <w:r w:rsidR="00B06135">
        <w:t>201</w:t>
      </w:r>
      <w:r>
        <w:t>9</w:t>
      </w:r>
      <w:r w:rsidR="005E088C" w:rsidRPr="00565B06">
        <w:t xml:space="preserve"> – </w:t>
      </w:r>
      <w:r>
        <w:t>FEB 2020</w:t>
      </w:r>
    </w:p>
    <w:p w14:paraId="5F85BD05" w14:textId="310B6F95" w:rsidR="005E088C" w:rsidRPr="00565B06" w:rsidRDefault="00855662" w:rsidP="005E088C">
      <w:r>
        <w:t>I was responsible for testing android apps through manual and automated testing.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810309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8B14428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53A1A9E" wp14:editId="211BC131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B94AA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390761E" w14:textId="77777777" w:rsidR="00143224" w:rsidRPr="00565B06" w:rsidRDefault="004C4A4A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2E3AAAA86C54133B8F57C8D30B17D5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D473D54" w14:textId="77777777" w:rsidTr="00565B06">
        <w:tc>
          <w:tcPr>
            <w:tcW w:w="4320" w:type="dxa"/>
          </w:tcPr>
          <w:p w14:paraId="529C1F67" w14:textId="4A2CFA0B" w:rsidR="0012054C" w:rsidRDefault="0012054C" w:rsidP="00316CE4">
            <w:pPr>
              <w:pStyle w:val="ListBullet"/>
              <w:spacing w:after="80"/>
            </w:pPr>
            <w:r>
              <w:t>Appium testing tool (Advanced)</w:t>
            </w:r>
          </w:p>
          <w:p w14:paraId="3A814B78" w14:textId="26C8B901" w:rsidR="0012054C" w:rsidRDefault="0012054C" w:rsidP="00316CE4">
            <w:pPr>
              <w:pStyle w:val="ListBullet"/>
              <w:spacing w:after="80"/>
            </w:pPr>
            <w:r>
              <w:t>Espresso framework (Advanced)</w:t>
            </w:r>
          </w:p>
          <w:p w14:paraId="7D6E2A8F" w14:textId="6D3E93ED" w:rsidR="0012054C" w:rsidRDefault="0012054C" w:rsidP="00316CE4">
            <w:pPr>
              <w:pStyle w:val="ListBullet"/>
              <w:spacing w:after="80"/>
            </w:pPr>
            <w:proofErr w:type="spellStart"/>
            <w:r>
              <w:t>XCUITest</w:t>
            </w:r>
            <w:proofErr w:type="spellEnd"/>
            <w:r>
              <w:t xml:space="preserve"> framework (Intermediate)</w:t>
            </w:r>
          </w:p>
          <w:p w14:paraId="186E253D" w14:textId="62578527" w:rsidR="00316CE4" w:rsidRDefault="002E375D" w:rsidP="00316CE4">
            <w:pPr>
              <w:pStyle w:val="ListBullet"/>
              <w:spacing w:after="80"/>
            </w:pPr>
            <w:r>
              <w:t>Java (</w:t>
            </w:r>
            <w:r w:rsidR="00546B4F">
              <w:t>Advanced</w:t>
            </w:r>
            <w:r>
              <w:t>)</w:t>
            </w:r>
          </w:p>
          <w:p w14:paraId="549744AA" w14:textId="6BEF01CA" w:rsidR="00956141" w:rsidRDefault="00956141" w:rsidP="00316CE4">
            <w:pPr>
              <w:pStyle w:val="ListBullet"/>
              <w:spacing w:after="80"/>
            </w:pPr>
            <w:r>
              <w:t>HTML (</w:t>
            </w:r>
            <w:r w:rsidR="00546B4F">
              <w:t>Beginner</w:t>
            </w:r>
            <w:r>
              <w:t>)</w:t>
            </w:r>
          </w:p>
          <w:p w14:paraId="4A320DBE" w14:textId="5E2BA5D6" w:rsidR="00956141" w:rsidRPr="00565B06" w:rsidRDefault="00956141" w:rsidP="00316CE4">
            <w:pPr>
              <w:pStyle w:val="ListBullet"/>
              <w:spacing w:after="80"/>
            </w:pPr>
            <w:r>
              <w:t>CSS (</w:t>
            </w:r>
            <w:r w:rsidR="00546B4F">
              <w:t>Beginner</w:t>
            </w:r>
            <w:r>
              <w:t>)</w:t>
            </w:r>
          </w:p>
        </w:tc>
        <w:tc>
          <w:tcPr>
            <w:tcW w:w="4320" w:type="dxa"/>
            <w:tcMar>
              <w:left w:w="576" w:type="dxa"/>
            </w:tcMar>
          </w:tcPr>
          <w:p w14:paraId="137DEDF4" w14:textId="77777777" w:rsidR="00546B4F" w:rsidRDefault="00546B4F" w:rsidP="00565B06">
            <w:pPr>
              <w:pStyle w:val="ListBullet"/>
              <w:spacing w:after="80"/>
            </w:pPr>
            <w:r>
              <w:t>Able to master new skills quickly</w:t>
            </w:r>
          </w:p>
          <w:p w14:paraId="7DE0F1B4" w14:textId="32302675" w:rsidR="00546B4F" w:rsidRDefault="00546B4F" w:rsidP="00565B06">
            <w:pPr>
              <w:pStyle w:val="ListBullet"/>
              <w:spacing w:after="80"/>
            </w:pPr>
            <w:r>
              <w:t>Kotlin (Intermediate)</w:t>
            </w:r>
          </w:p>
          <w:p w14:paraId="016D640B" w14:textId="4C5E07A6" w:rsidR="00F904FC" w:rsidRPr="00565B06" w:rsidRDefault="00B06135" w:rsidP="00565B06">
            <w:pPr>
              <w:pStyle w:val="ListBullet"/>
              <w:spacing w:after="80"/>
            </w:pPr>
            <w:r>
              <w:t>Python (</w:t>
            </w:r>
            <w:r w:rsidR="00546B4F">
              <w:t>Beginner</w:t>
            </w:r>
            <w:r>
              <w:t>)</w:t>
            </w:r>
          </w:p>
          <w:p w14:paraId="5CA39A4A" w14:textId="3B672BEB" w:rsidR="00F904FC" w:rsidRDefault="00956141" w:rsidP="00565B06">
            <w:pPr>
              <w:pStyle w:val="ListBullet"/>
              <w:spacing w:after="80"/>
            </w:pPr>
            <w:r>
              <w:t>Java script (</w:t>
            </w:r>
            <w:r w:rsidR="00546B4F">
              <w:t>Beginner</w:t>
            </w:r>
            <w:r w:rsidR="00B06135">
              <w:t>)</w:t>
            </w:r>
          </w:p>
          <w:p w14:paraId="000CA234" w14:textId="04414E11" w:rsidR="0012054C" w:rsidRDefault="0012054C" w:rsidP="00565B06">
            <w:pPr>
              <w:pStyle w:val="ListBullet"/>
              <w:spacing w:after="80"/>
            </w:pPr>
            <w:r>
              <w:t>Selenium (Beginner)</w:t>
            </w:r>
          </w:p>
          <w:p w14:paraId="585C938D" w14:textId="2F202E67" w:rsidR="0012054C" w:rsidRDefault="005B1ABB" w:rsidP="00565B06">
            <w:pPr>
              <w:pStyle w:val="ListBullet"/>
              <w:spacing w:after="80"/>
            </w:pPr>
            <w:r>
              <w:t>Android Development (Intermediate)</w:t>
            </w:r>
          </w:p>
          <w:p w14:paraId="00A0E603" w14:textId="0EBF57EA" w:rsidR="005B1ABB" w:rsidRDefault="005B1ABB" w:rsidP="00565B06">
            <w:pPr>
              <w:pStyle w:val="ListBullet"/>
              <w:spacing w:after="80"/>
            </w:pPr>
            <w:r>
              <w:t>iOS Development (Beginner)</w:t>
            </w:r>
          </w:p>
          <w:p w14:paraId="0B62EDBE" w14:textId="4E584C56" w:rsidR="00B06135" w:rsidRPr="00565B06" w:rsidRDefault="00B06135" w:rsidP="00546B4F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7E250DF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6108BF44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0CF4B91" wp14:editId="6B92E08D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22F34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79E885E" w14:textId="48C06393" w:rsidR="00AC7C34" w:rsidRPr="00956141" w:rsidRDefault="00B06135" w:rsidP="00AD6216">
            <w:pPr>
              <w:pStyle w:val="Heading1"/>
              <w:outlineLvl w:val="0"/>
              <w:rPr>
                <w:b w:val="0"/>
                <w:sz w:val="22"/>
                <w:szCs w:val="24"/>
              </w:rPr>
            </w:pPr>
            <w:r>
              <w:t>Projects</w:t>
            </w:r>
            <w:r w:rsidR="00956141">
              <w:t xml:space="preserve"> </w:t>
            </w:r>
            <w:r w:rsidR="00956141">
              <w:rPr>
                <w:b w:val="0"/>
                <w:sz w:val="24"/>
                <w:szCs w:val="24"/>
              </w:rPr>
              <w:t xml:space="preserve">        </w:t>
            </w:r>
            <w:r w:rsidR="008307A0">
              <w:rPr>
                <w:b w:val="0"/>
                <w:sz w:val="24"/>
                <w:szCs w:val="24"/>
              </w:rPr>
              <w:t>v</w:t>
            </w:r>
            <w:r w:rsidR="0021521A">
              <w:rPr>
                <w:b w:val="0"/>
                <w:sz w:val="24"/>
                <w:szCs w:val="24"/>
              </w:rPr>
              <w:t>isit</w:t>
            </w:r>
            <w:r w:rsidR="008307A0">
              <w:rPr>
                <w:b w:val="0"/>
                <w:sz w:val="24"/>
                <w:szCs w:val="24"/>
              </w:rPr>
              <w:t xml:space="preserve"> </w:t>
            </w:r>
            <w:hyperlink r:id="rId8" w:history="1">
              <w:r w:rsidR="008307A0" w:rsidRPr="0021521A">
                <w:rPr>
                  <w:rStyle w:val="Hyperlink"/>
                  <w:b w:val="0"/>
                  <w:sz w:val="24"/>
                  <w:szCs w:val="24"/>
                </w:rPr>
                <w:t>github.com/Swrajitpaul</w:t>
              </w:r>
            </w:hyperlink>
            <w:r w:rsidR="008307A0">
              <w:rPr>
                <w:b w:val="0"/>
                <w:sz w:val="24"/>
                <w:szCs w:val="24"/>
              </w:rPr>
              <w:t xml:space="preserve"> </w:t>
            </w:r>
            <w:r w:rsidR="0021521A">
              <w:rPr>
                <w:b w:val="0"/>
                <w:sz w:val="24"/>
                <w:szCs w:val="24"/>
              </w:rPr>
              <w:t xml:space="preserve">, </w:t>
            </w:r>
            <w:r w:rsidR="008307A0">
              <w:rPr>
                <w:b w:val="0"/>
                <w:sz w:val="24"/>
                <w:szCs w:val="24"/>
              </w:rPr>
              <w:t xml:space="preserve">to </w:t>
            </w:r>
            <w:r w:rsidR="00A556E3">
              <w:rPr>
                <w:b w:val="0"/>
                <w:sz w:val="24"/>
                <w:szCs w:val="24"/>
              </w:rPr>
              <w:t xml:space="preserve">view </w:t>
            </w:r>
            <w:r w:rsidR="008307A0">
              <w:rPr>
                <w:b w:val="0"/>
                <w:sz w:val="24"/>
                <w:szCs w:val="24"/>
              </w:rPr>
              <w:t>all projects</w:t>
            </w:r>
          </w:p>
        </w:tc>
      </w:tr>
    </w:tbl>
    <w:p w14:paraId="104542DF" w14:textId="768CEBE8" w:rsidR="00956141" w:rsidRDefault="00956141" w:rsidP="00956141">
      <w:pPr>
        <w:pStyle w:val="ListBullet"/>
        <w:contextualSpacing w:val="0"/>
      </w:pPr>
      <w:r>
        <w:t xml:space="preserve">Created Personal Website using HTML, </w:t>
      </w:r>
      <w:proofErr w:type="gramStart"/>
      <w:r>
        <w:t>CSS</w:t>
      </w:r>
      <w:proofErr w:type="gramEnd"/>
      <w:r>
        <w:t xml:space="preserve"> and Java Script.</w:t>
      </w:r>
      <w:r w:rsidR="005B1ABB">
        <w:t xml:space="preserve"> </w:t>
      </w:r>
      <w:hyperlink r:id="rId9" w:history="1">
        <w:r w:rsidR="00822C24" w:rsidRPr="00822C24">
          <w:rPr>
            <w:rStyle w:val="Hyperlink"/>
          </w:rPr>
          <w:t>http://swrajitpaul.github.io/</w:t>
        </w:r>
      </w:hyperlink>
    </w:p>
    <w:p w14:paraId="60BA6DFE" w14:textId="77230C48" w:rsidR="005B1ABB" w:rsidRDefault="00E3793E" w:rsidP="005B1ABB">
      <w:pPr>
        <w:pStyle w:val="ListBullet"/>
        <w:contextualSpacing w:val="0"/>
      </w:pPr>
      <w:r>
        <w:t>Developing an app version of my website</w:t>
      </w:r>
      <w:r w:rsidR="005B1ABB">
        <w:t xml:space="preserve"> </w:t>
      </w:r>
      <w:r w:rsidR="0012054C">
        <w:t xml:space="preserve">called </w:t>
      </w:r>
      <w:proofErr w:type="spellStart"/>
      <w:r w:rsidR="0012054C">
        <w:t>MockApp</w:t>
      </w:r>
      <w:proofErr w:type="spellEnd"/>
      <w:r w:rsidR="0012054C">
        <w:t>, available at</w:t>
      </w:r>
      <w:r w:rsidR="005B1ABB">
        <w:t xml:space="preserve"> </w:t>
      </w:r>
      <w:hyperlink r:id="rId10" w:history="1">
        <w:r w:rsidR="0012054C" w:rsidRPr="005B1ABB">
          <w:rPr>
            <w:rStyle w:val="Hyperlink"/>
          </w:rPr>
          <w:t>github.com/</w:t>
        </w:r>
        <w:proofErr w:type="spellStart"/>
        <w:r w:rsidR="0012054C" w:rsidRPr="005B1ABB">
          <w:rPr>
            <w:rStyle w:val="Hyperlink"/>
          </w:rPr>
          <w:t>Swrajitpaul</w:t>
        </w:r>
        <w:proofErr w:type="spellEnd"/>
        <w:r w:rsidR="0012054C" w:rsidRPr="005B1ABB">
          <w:rPr>
            <w:rStyle w:val="Hyperlink"/>
          </w:rPr>
          <w:t>/</w:t>
        </w:r>
        <w:proofErr w:type="spellStart"/>
        <w:r w:rsidR="0012054C" w:rsidRPr="005B1ABB">
          <w:rPr>
            <w:rStyle w:val="Hyperlink"/>
          </w:rPr>
          <w:t>MockApp</w:t>
        </w:r>
        <w:proofErr w:type="spellEnd"/>
      </w:hyperlink>
    </w:p>
    <w:p w14:paraId="7BB1CFF8" w14:textId="44B08412" w:rsidR="00E3793E" w:rsidRPr="00565B06" w:rsidRDefault="00985D0E" w:rsidP="00956141">
      <w:pPr>
        <w:pStyle w:val="ListBullet"/>
        <w:contextualSpacing w:val="0"/>
      </w:pPr>
      <w:r>
        <w:t>Attempting to learn machine learning through a bottom-up approach</w:t>
      </w:r>
    </w:p>
    <w:sectPr w:rsidR="00E3793E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FABF8" w14:textId="77777777" w:rsidR="004C4A4A" w:rsidRDefault="004C4A4A" w:rsidP="00F534FB">
      <w:pPr>
        <w:spacing w:after="0"/>
      </w:pPr>
      <w:r>
        <w:separator/>
      </w:r>
    </w:p>
  </w:endnote>
  <w:endnote w:type="continuationSeparator" w:id="0">
    <w:p w14:paraId="2A7FA589" w14:textId="77777777" w:rsidR="004C4A4A" w:rsidRDefault="004C4A4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8BB727" w14:textId="77777777" w:rsidR="00B06135" w:rsidRDefault="00B061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3A2F1" w14:textId="77777777" w:rsidR="004C4A4A" w:rsidRDefault="004C4A4A" w:rsidP="00F534FB">
      <w:pPr>
        <w:spacing w:after="0"/>
      </w:pPr>
      <w:r>
        <w:separator/>
      </w:r>
    </w:p>
  </w:footnote>
  <w:footnote w:type="continuationSeparator" w:id="0">
    <w:p w14:paraId="64F85238" w14:textId="77777777" w:rsidR="004C4A4A" w:rsidRDefault="004C4A4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7038" w14:textId="77777777" w:rsidR="00B06135" w:rsidRDefault="00B0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991CFA2" wp14:editId="49D756A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920B91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5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2054C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21A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E375D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61289"/>
    <w:rsid w:val="00383057"/>
    <w:rsid w:val="0039703C"/>
    <w:rsid w:val="003974BB"/>
    <w:rsid w:val="003A091E"/>
    <w:rsid w:val="003A4372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9226E"/>
    <w:rsid w:val="004A4493"/>
    <w:rsid w:val="004B6A2A"/>
    <w:rsid w:val="004C0172"/>
    <w:rsid w:val="004C1AF6"/>
    <w:rsid w:val="004C389B"/>
    <w:rsid w:val="004C4A4A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6B4F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2957"/>
    <w:rsid w:val="005A459B"/>
    <w:rsid w:val="005A74EC"/>
    <w:rsid w:val="005B1ABB"/>
    <w:rsid w:val="005B3D67"/>
    <w:rsid w:val="005B437C"/>
    <w:rsid w:val="005D0108"/>
    <w:rsid w:val="005E088C"/>
    <w:rsid w:val="005E34CA"/>
    <w:rsid w:val="005E6E43"/>
    <w:rsid w:val="005F4455"/>
    <w:rsid w:val="006104FF"/>
    <w:rsid w:val="006126E7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A5247"/>
    <w:rsid w:val="006B072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22C24"/>
    <w:rsid w:val="0083016A"/>
    <w:rsid w:val="008307A0"/>
    <w:rsid w:val="00846AAE"/>
    <w:rsid w:val="00847EBF"/>
    <w:rsid w:val="00855662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18D5"/>
    <w:rsid w:val="00913AD4"/>
    <w:rsid w:val="0093019E"/>
    <w:rsid w:val="00933CCA"/>
    <w:rsid w:val="0093795C"/>
    <w:rsid w:val="009411E8"/>
    <w:rsid w:val="00952C89"/>
    <w:rsid w:val="009540F4"/>
    <w:rsid w:val="00956141"/>
    <w:rsid w:val="00956B75"/>
    <w:rsid w:val="009712FF"/>
    <w:rsid w:val="00985D0E"/>
    <w:rsid w:val="009918BB"/>
    <w:rsid w:val="009931F7"/>
    <w:rsid w:val="009941CF"/>
    <w:rsid w:val="00994768"/>
    <w:rsid w:val="009A1854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3115"/>
    <w:rsid w:val="00A25023"/>
    <w:rsid w:val="00A2760D"/>
    <w:rsid w:val="00A42CE4"/>
    <w:rsid w:val="00A556E3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06135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96197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863"/>
    <w:rsid w:val="00E07D28"/>
    <w:rsid w:val="00E24123"/>
    <w:rsid w:val="00E30CB9"/>
    <w:rsid w:val="00E3793E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29B1"/>
    <w:rsid w:val="00EE0848"/>
    <w:rsid w:val="00F03B1E"/>
    <w:rsid w:val="00F03F2C"/>
    <w:rsid w:val="00F1202D"/>
    <w:rsid w:val="00F217AB"/>
    <w:rsid w:val="00F26F4D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4C2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CB677"/>
  <w15:chartTrackingRefBased/>
  <w15:docId w15:val="{99FF5E35-0D17-46DB-9F40-58AFC09C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B1ABB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A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1ABB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swrajitpau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ithub.com/Swrajitpaul/Mock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wrajitpaul.github.io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raji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75649FBF7349F7A9B7D9A274824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5635E-EEC3-436C-B807-51D699C4D556}"/>
      </w:docPartPr>
      <w:docPartBody>
        <w:p w:rsidR="00307B59" w:rsidRDefault="009C76FC">
          <w:pPr>
            <w:pStyle w:val="E975649FBF7349F7A9B7D9A2748242EA"/>
          </w:pPr>
          <w:r w:rsidRPr="009D0878">
            <w:t>Address</w:t>
          </w:r>
        </w:p>
      </w:docPartBody>
    </w:docPart>
    <w:docPart>
      <w:docPartPr>
        <w:name w:val="83CE4EC1AB134671B1976CB3BB584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15F01-8492-4D7E-AEF9-3CE246494FC0}"/>
      </w:docPartPr>
      <w:docPartBody>
        <w:p w:rsidR="00307B59" w:rsidRDefault="009C76FC">
          <w:pPr>
            <w:pStyle w:val="83CE4EC1AB134671B1976CB3BB584CB1"/>
          </w:pPr>
          <w:r w:rsidRPr="009D0878">
            <w:t>Phone</w:t>
          </w:r>
        </w:p>
      </w:docPartBody>
    </w:docPart>
    <w:docPart>
      <w:docPartPr>
        <w:name w:val="3CD7E1116DC54BA7B5BF10C161243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DE1B9-7755-4CE9-98E4-915DDDF44401}"/>
      </w:docPartPr>
      <w:docPartBody>
        <w:p w:rsidR="00307B59" w:rsidRDefault="009C76FC">
          <w:pPr>
            <w:pStyle w:val="3CD7E1116DC54BA7B5BF10C161243A39"/>
          </w:pPr>
          <w:r w:rsidRPr="009D0878">
            <w:t>Email</w:t>
          </w:r>
        </w:p>
      </w:docPartBody>
    </w:docPart>
    <w:docPart>
      <w:docPartPr>
        <w:name w:val="080E1DB953414471AF8ED0D3620CC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4504-AF39-4CDF-ACD3-63AD77F265D2}"/>
      </w:docPartPr>
      <w:docPartBody>
        <w:p w:rsidR="00307B59" w:rsidRDefault="009C76FC">
          <w:pPr>
            <w:pStyle w:val="080E1DB953414471AF8ED0D3620CCAB3"/>
          </w:pPr>
          <w:r w:rsidRPr="009D0878">
            <w:t>LinkedIn Profile</w:t>
          </w:r>
        </w:p>
      </w:docPartBody>
    </w:docPart>
    <w:docPart>
      <w:docPartPr>
        <w:name w:val="12A858F806E74B88AF12876F7B250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DE74A-13E2-4161-A73D-AB8447759A6B}"/>
      </w:docPartPr>
      <w:docPartBody>
        <w:p w:rsidR="00307B59" w:rsidRDefault="009C76FC">
          <w:pPr>
            <w:pStyle w:val="12A858F806E74B88AF12876F7B250E59"/>
          </w:pPr>
          <w:r w:rsidRPr="009D0878">
            <w:t>Twitter/Blog/Portfolio</w:t>
          </w:r>
        </w:p>
      </w:docPartBody>
    </w:docPart>
    <w:docPart>
      <w:docPartPr>
        <w:name w:val="BF769D9F24BD45BCA4572C82039D9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F0E86-0842-43BA-9FBB-F333559E09B1}"/>
      </w:docPartPr>
      <w:docPartBody>
        <w:p w:rsidR="00307B59" w:rsidRDefault="009C76FC">
          <w:pPr>
            <w:pStyle w:val="BF769D9F24BD45BCA4572C82039D9FAD"/>
          </w:pPr>
          <w:r w:rsidRPr="00565B06">
            <w:t>Objective</w:t>
          </w:r>
        </w:p>
      </w:docPartBody>
    </w:docPart>
    <w:docPart>
      <w:docPartPr>
        <w:name w:val="A276469F58354A9B83144CE172341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1392E-E392-4E0C-93C5-E3603C1049AD}"/>
      </w:docPartPr>
      <w:docPartBody>
        <w:p w:rsidR="00307B59" w:rsidRDefault="009C76FC">
          <w:pPr>
            <w:pStyle w:val="A276469F58354A9B83144CE172341E1B"/>
          </w:pPr>
          <w:r w:rsidRPr="00565B06">
            <w:t>Education</w:t>
          </w:r>
        </w:p>
      </w:docPartBody>
    </w:docPart>
    <w:docPart>
      <w:docPartPr>
        <w:name w:val="279DAB80C279429F974E8255DA7E4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DA4DC-DC91-45EF-B3E0-0B150842BCA8}"/>
      </w:docPartPr>
      <w:docPartBody>
        <w:p w:rsidR="00307B59" w:rsidRDefault="009C76FC">
          <w:pPr>
            <w:pStyle w:val="279DAB80C279429F974E8255DA7E4368"/>
          </w:pPr>
          <w:r w:rsidRPr="00565B06">
            <w:t>Experience</w:t>
          </w:r>
        </w:p>
      </w:docPartBody>
    </w:docPart>
    <w:docPart>
      <w:docPartPr>
        <w:name w:val="72E3AAAA86C54133B8F57C8D30B1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A0A18-3FEE-4D15-A812-5F8BC2744D5D}"/>
      </w:docPartPr>
      <w:docPartBody>
        <w:p w:rsidR="00307B59" w:rsidRDefault="009C76FC">
          <w:pPr>
            <w:pStyle w:val="72E3AAAA86C54133B8F57C8D30B17D50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0C"/>
    <w:rsid w:val="001C72E3"/>
    <w:rsid w:val="0024488D"/>
    <w:rsid w:val="00307B59"/>
    <w:rsid w:val="006041FA"/>
    <w:rsid w:val="009C76FC"/>
    <w:rsid w:val="00B7695D"/>
    <w:rsid w:val="00C24A0C"/>
    <w:rsid w:val="00CC0893"/>
    <w:rsid w:val="00E1232B"/>
    <w:rsid w:val="00F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75649FBF7349F7A9B7D9A2748242EA">
    <w:name w:val="E975649FBF7349F7A9B7D9A2748242EA"/>
  </w:style>
  <w:style w:type="paragraph" w:customStyle="1" w:styleId="83CE4EC1AB134671B1976CB3BB584CB1">
    <w:name w:val="83CE4EC1AB134671B1976CB3BB584CB1"/>
  </w:style>
  <w:style w:type="paragraph" w:customStyle="1" w:styleId="3CD7E1116DC54BA7B5BF10C161243A39">
    <w:name w:val="3CD7E1116DC54BA7B5BF10C161243A39"/>
  </w:style>
  <w:style w:type="paragraph" w:customStyle="1" w:styleId="080E1DB953414471AF8ED0D3620CCAB3">
    <w:name w:val="080E1DB953414471AF8ED0D3620CCAB3"/>
  </w:style>
  <w:style w:type="paragraph" w:customStyle="1" w:styleId="12A858F806E74B88AF12876F7B250E59">
    <w:name w:val="12A858F806E74B88AF12876F7B250E59"/>
  </w:style>
  <w:style w:type="paragraph" w:customStyle="1" w:styleId="BF769D9F24BD45BCA4572C82039D9FAD">
    <w:name w:val="BF769D9F24BD45BCA4572C82039D9FAD"/>
  </w:style>
  <w:style w:type="paragraph" w:customStyle="1" w:styleId="A276469F58354A9B83144CE172341E1B">
    <w:name w:val="A276469F58354A9B83144CE172341E1B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79DAB80C279429F974E8255DA7E4368">
    <w:name w:val="279DAB80C279429F974E8255DA7E4368"/>
  </w:style>
  <w:style w:type="paragraph" w:customStyle="1" w:styleId="72E3AAAA86C54133B8F57C8D30B17D50">
    <w:name w:val="72E3AAAA86C54133B8F57C8D30B17D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30-60 48th street apt# 1H</CompanyAddress>
  <CompanyPhone>347-924-6438</CompanyPhone>
  <CompanyFax/>
  <CompanyEmail>Swrajitpaul@gmail.com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C:\Users\swrajit\AppData\Roaming\Microsoft\Templates\Student Resume (Modern design).dotx</Template>
  <TotalTime>78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swrajit</dc:creator>
  <cp:keywords>linkedin.com/in/swrajitpaul</cp:keywords>
  <dc:description/>
  <cp:lastModifiedBy>Swrajit Paul</cp:lastModifiedBy>
  <cp:revision>16</cp:revision>
  <cp:lastPrinted>2018-09-26T04:11:00Z</cp:lastPrinted>
  <dcterms:created xsi:type="dcterms:W3CDTF">2018-09-26T00:49:00Z</dcterms:created>
  <dcterms:modified xsi:type="dcterms:W3CDTF">2022-03-10T04:14:00Z</dcterms:modified>
  <cp:category/>
  <cp:contentStatus>swrajitpaul.github.io</cp:contentStatus>
</cp:coreProperties>
</file>